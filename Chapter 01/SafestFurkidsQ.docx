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:rsidTr="001B2ABD">
        <w:trPr>
          <w:trHeight w:val="4410"/>
        </w:trPr>
        <w:tc>
          <w:tcPr>
            <w:tcW w:w="3600" w:type="dxa"/>
            <w:vAlign w:val="bottom"/>
          </w:tcPr>
          <w:p w:rsidR="001B2ABD" w:rsidRDefault="001B2ABD" w:rsidP="001B2ABD">
            <w:pPr>
              <w:tabs>
                <w:tab w:val="left" w:pos="990"/>
              </w:tabs>
              <w:jc w:val="center"/>
            </w:pPr>
            <w:bookmarkStart w:id="0" w:name="_GoBack"/>
            <w:bookmarkEnd w:id="0"/>
          </w:p>
        </w:tc>
        <w:tc>
          <w:tcPr>
            <w:tcW w:w="720" w:type="dxa"/>
          </w:tcPr>
          <w:p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:rsidR="001B2ABD" w:rsidRDefault="00D67079" w:rsidP="001B2ABD">
            <w:pPr>
              <w:pStyle w:val="Title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0A00C49" wp14:editId="07040B3D">
                      <wp:extent cx="1080000" cy="1080000"/>
                      <wp:effectExtent l="19050" t="19050" r="44450" b="44450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1080000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BBCAE48" id="Oval 2" o:spid="_x0000_s1026" alt="Title: Professional Headshot of Man" style="width:85.0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" strokecolor="#e7d09d [1943]" strokeweight="5pt">
                      <v:fill r:id="rId10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  <w:r w:rsidR="0036759B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0CA9D0EA" wp14:editId="69C06291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-914400</wp:posOffset>
                  </wp:positionV>
                  <wp:extent cx="1742440" cy="1694815"/>
                  <wp:effectExtent l="0" t="0" r="0" b="63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afestSolutionsLogo.png"/>
                          <pic:cNvPicPr/>
                        </pic:nvPicPr>
                        <pic:blipFill>
                          <a:blip r:embed="rId11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440" cy="169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1B2ABD" w:rsidRDefault="001B2ABD" w:rsidP="001B2ABD">
            <w:pPr>
              <w:pStyle w:val="Subtitle"/>
            </w:pPr>
          </w:p>
        </w:tc>
      </w:tr>
      <w:tr w:rsidR="001B2ABD" w:rsidTr="001B2ABD">
        <w:tc>
          <w:tcPr>
            <w:tcW w:w="3600" w:type="dxa"/>
          </w:tcPr>
          <w:p w:rsidR="001B2ABD" w:rsidRPr="00FC2D02" w:rsidRDefault="007B3B92" w:rsidP="00050890">
            <w:pPr>
              <w:pStyle w:val="Heading2"/>
              <w:pBdr>
                <w:bottom w:val="none" w:sz="0" w:space="0" w:color="auto"/>
              </w:pBdr>
              <w:rPr>
                <w:rFonts w:ascii="Courgette" w:hAnsi="Courgette"/>
                <w:b w:val="0"/>
                <w:bCs w:val="0"/>
                <w:caps w:val="0"/>
                <w:color w:val="A17B36" w:themeColor="background2" w:themeShade="80"/>
                <w:sz w:val="32"/>
                <w:szCs w:val="24"/>
              </w:rPr>
            </w:pPr>
            <w:r w:rsidRPr="00FC2D02">
              <w:rPr>
                <w:rFonts w:ascii="Courgette" w:hAnsi="Courgette"/>
                <w:b w:val="0"/>
                <w:bCs w:val="0"/>
                <w:caps w:val="0"/>
                <w:color w:val="A17B36" w:themeColor="background2" w:themeShade="80"/>
                <w:sz w:val="32"/>
                <w:szCs w:val="24"/>
              </w:rPr>
              <w:t>Vete</w:t>
            </w:r>
            <w:r w:rsidR="002346D2" w:rsidRPr="00FC2D02">
              <w:rPr>
                <w:rFonts w:ascii="Courgette" w:hAnsi="Courgette"/>
                <w:b w:val="0"/>
                <w:bCs w:val="0"/>
                <w:caps w:val="0"/>
                <w:color w:val="A17B36" w:themeColor="background2" w:themeShade="80"/>
                <w:sz w:val="32"/>
                <w:szCs w:val="24"/>
              </w:rPr>
              <w:t>ri</w:t>
            </w:r>
            <w:r w:rsidRPr="00FC2D02">
              <w:rPr>
                <w:rFonts w:ascii="Courgette" w:hAnsi="Courgette"/>
                <w:b w:val="0"/>
                <w:bCs w:val="0"/>
                <w:caps w:val="0"/>
                <w:color w:val="A17B36" w:themeColor="background2" w:themeShade="80"/>
                <w:sz w:val="32"/>
                <w:szCs w:val="24"/>
              </w:rPr>
              <w:t>nary Workshops</w:t>
            </w:r>
          </w:p>
          <w:p w:rsidR="00036450" w:rsidRDefault="003F56F3" w:rsidP="003C7C7D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Weekly Bulletin</w:t>
            </w:r>
          </w:p>
          <w:p w:rsidR="003C7C7D" w:rsidRPr="003F56F3" w:rsidRDefault="003C7C7D" w:rsidP="003C7C7D">
            <w:pPr>
              <w:spacing w:line="360" w:lineRule="auto"/>
            </w:pPr>
            <w:r>
              <w:rPr>
                <w:color w:val="000000" w:themeColor="text1"/>
              </w:rPr>
              <w:t>Next week  Do</w:t>
            </w:r>
            <w:r w:rsidR="005D5938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n</w:t>
            </w:r>
            <w:r w:rsidR="005D5938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t miss our first aid and nail cutting workshop. Bookings open through email from Monday.</w:t>
            </w:r>
          </w:p>
          <w:sdt>
            <w:sdtPr>
              <w:id w:val="-1954003311"/>
              <w:placeholder>
                <w:docPart w:val="C6DF87BC675A4D9F8A152C5778B7BBA0"/>
              </w:placeholder>
              <w:temporary/>
              <w:showingPlcHdr/>
              <w15:appearance w15:val="hidden"/>
            </w:sdtPr>
            <w:sdtEndPr/>
            <w:sdtContent>
              <w:p w:rsidR="00036450" w:rsidRDefault="00CB0055" w:rsidP="00CB0055">
                <w:pPr>
                  <w:pStyle w:val="Heading3"/>
                </w:pPr>
                <w:r w:rsidRPr="00050890">
                  <w:rPr>
                    <w:color w:val="A17B36" w:themeColor="background2" w:themeShade="80"/>
                  </w:rPr>
                  <w:t>Contact</w:t>
                </w:r>
              </w:p>
            </w:sdtContent>
          </w:sdt>
          <w:p w:rsidR="00FC2D02" w:rsidRPr="00FC2D02" w:rsidRDefault="00FC2D02" w:rsidP="00FC2D02"/>
          <w:sdt>
            <w:sdtPr>
              <w:rPr>
                <w:sz w:val="20"/>
              </w:rPr>
              <w:id w:val="1111563247"/>
              <w:placeholder>
                <w:docPart w:val="C17A8E4F44EE499187D7D00FA9818D36"/>
              </w:placeholder>
              <w:temporary/>
              <w:showingPlcHdr/>
              <w15:appearance w15:val="hidden"/>
            </w:sdtPr>
            <w:sdtEndPr/>
            <w:sdtContent>
              <w:p w:rsidR="004D3011" w:rsidRPr="003F56F3" w:rsidRDefault="004D3011" w:rsidP="004D3011">
                <w:pPr>
                  <w:rPr>
                    <w:sz w:val="20"/>
                  </w:rPr>
                </w:pPr>
                <w:r w:rsidRPr="003F56F3">
                  <w:rPr>
                    <w:sz w:val="20"/>
                  </w:rPr>
                  <w:t>PHONE:</w:t>
                </w:r>
              </w:p>
            </w:sdtContent>
          </w:sdt>
          <w:sdt>
            <w:sdtPr>
              <w:rPr>
                <w:sz w:val="20"/>
              </w:rPr>
              <w:id w:val="-324128318"/>
              <w:placeholder>
                <w:docPart w:val="03C6F43F12AD4D3BA3B0DB2397CC2544"/>
              </w:placeholder>
              <w:temporary/>
              <w:showingPlcHdr/>
              <w15:appearance w15:val="hidden"/>
            </w:sdtPr>
            <w:sdtEndPr/>
            <w:sdtContent>
              <w:p w:rsidR="004D3011" w:rsidRPr="003F56F3" w:rsidRDefault="004D3011" w:rsidP="004D3011">
                <w:pPr>
                  <w:rPr>
                    <w:sz w:val="20"/>
                  </w:rPr>
                </w:pPr>
                <w:r w:rsidRPr="003F56F3">
                  <w:rPr>
                    <w:sz w:val="20"/>
                  </w:rPr>
                  <w:t>678-555-0103</w:t>
                </w:r>
              </w:p>
            </w:sdtContent>
          </w:sdt>
          <w:p w:rsidR="004D3011" w:rsidRPr="003F56F3" w:rsidRDefault="004D3011" w:rsidP="004D3011">
            <w:pPr>
              <w:rPr>
                <w:sz w:val="20"/>
              </w:rPr>
            </w:pPr>
          </w:p>
          <w:sdt>
            <w:sdtPr>
              <w:rPr>
                <w:sz w:val="20"/>
              </w:rPr>
              <w:id w:val="67859272"/>
              <w:placeholder>
                <w:docPart w:val="A2ABF6F0502747608FD20790800A1566"/>
              </w:placeholder>
              <w:temporary/>
              <w:showingPlcHdr/>
              <w15:appearance w15:val="hidden"/>
            </w:sdtPr>
            <w:sdtEndPr/>
            <w:sdtContent>
              <w:p w:rsidR="004D3011" w:rsidRPr="003F56F3" w:rsidRDefault="004D3011" w:rsidP="004D3011">
                <w:pPr>
                  <w:rPr>
                    <w:sz w:val="20"/>
                  </w:rPr>
                </w:pPr>
                <w:r w:rsidRPr="003F56F3">
                  <w:rPr>
                    <w:sz w:val="20"/>
                  </w:rPr>
                  <w:t>WEBSITE:</w:t>
                </w:r>
              </w:p>
            </w:sdtContent>
          </w:sdt>
          <w:p w:rsidR="004D3011" w:rsidRPr="003F56F3" w:rsidRDefault="00050890" w:rsidP="004D3011">
            <w:pPr>
              <w:rPr>
                <w:sz w:val="20"/>
              </w:rPr>
            </w:pPr>
            <w:r w:rsidRPr="003F56F3">
              <w:rPr>
                <w:sz w:val="20"/>
              </w:rPr>
              <w:t>ssg.co.il</w:t>
            </w:r>
          </w:p>
          <w:p w:rsidR="004D3011" w:rsidRPr="003F56F3" w:rsidRDefault="004D3011" w:rsidP="004D3011">
            <w:pPr>
              <w:rPr>
                <w:sz w:val="20"/>
              </w:rPr>
            </w:pPr>
          </w:p>
          <w:sdt>
            <w:sdtPr>
              <w:rPr>
                <w:sz w:val="20"/>
              </w:rPr>
              <w:id w:val="-240260293"/>
              <w:placeholder>
                <w:docPart w:val="4392754224AD45A688A4C54654A62C98"/>
              </w:placeholder>
              <w:temporary/>
              <w:showingPlcHdr/>
              <w15:appearance w15:val="hidden"/>
            </w:sdtPr>
            <w:sdtEndPr/>
            <w:sdtContent>
              <w:p w:rsidR="004D3011" w:rsidRPr="003F56F3" w:rsidRDefault="004D3011" w:rsidP="004D3011">
                <w:pPr>
                  <w:rPr>
                    <w:sz w:val="20"/>
                  </w:rPr>
                </w:pPr>
                <w:r w:rsidRPr="003F56F3">
                  <w:rPr>
                    <w:sz w:val="20"/>
                  </w:rPr>
                  <w:t>EMAIL:</w:t>
                </w:r>
              </w:p>
            </w:sdtContent>
          </w:sdt>
          <w:p w:rsidR="00036450" w:rsidRPr="003F56F3" w:rsidRDefault="00050890" w:rsidP="004D3011">
            <w:pPr>
              <w:rPr>
                <w:sz w:val="20"/>
              </w:rPr>
            </w:pPr>
            <w:r w:rsidRPr="003F56F3">
              <w:rPr>
                <w:sz w:val="20"/>
              </w:rPr>
              <w:t>ssg@furkids.co.il</w:t>
            </w:r>
          </w:p>
          <w:p w:rsidR="00FC2D02" w:rsidRDefault="00FC2D02" w:rsidP="004D3011">
            <w:pPr>
              <w:rPr>
                <w:rStyle w:val="Hyperlink"/>
              </w:rPr>
            </w:pPr>
          </w:p>
          <w:p w:rsidR="00FC2D02" w:rsidRPr="00E4381A" w:rsidRDefault="00FC2D02" w:rsidP="004D3011">
            <w:pPr>
              <w:rPr>
                <w:rStyle w:val="Hyperlink"/>
              </w:rPr>
            </w:pPr>
          </w:p>
          <w:p w:rsidR="005D5938" w:rsidRDefault="005D5938" w:rsidP="009053E8">
            <w:pPr>
              <w:pStyle w:val="Heading3"/>
              <w:spacing w:line="360" w:lineRule="auto"/>
              <w:jc w:val="center"/>
              <w:rPr>
                <w:color w:val="A17B36" w:themeColor="background2" w:themeShade="80"/>
              </w:rPr>
            </w:pPr>
          </w:p>
          <w:p w:rsidR="005D5938" w:rsidRDefault="005D5938" w:rsidP="009053E8">
            <w:pPr>
              <w:pStyle w:val="Heading3"/>
              <w:spacing w:line="360" w:lineRule="auto"/>
              <w:jc w:val="center"/>
              <w:rPr>
                <w:color w:val="A17B36" w:themeColor="background2" w:themeShade="80"/>
              </w:rPr>
            </w:pPr>
          </w:p>
          <w:p w:rsidR="004D3011" w:rsidRPr="009053E8" w:rsidRDefault="009053E8" w:rsidP="009053E8">
            <w:pPr>
              <w:pStyle w:val="Heading3"/>
              <w:spacing w:line="360" w:lineRule="auto"/>
              <w:jc w:val="center"/>
              <w:rPr>
                <w:color w:val="A17B36" w:themeColor="background2" w:themeShade="80"/>
              </w:rPr>
            </w:pPr>
            <w:r w:rsidRPr="009053E8">
              <w:rPr>
                <w:color w:val="A17B36" w:themeColor="background2" w:themeShade="80"/>
              </w:rPr>
              <w:t>The safest solutions group umbrella takes care of your health, your furkids health and wellbeing as well as offering a chain of connected services</w:t>
            </w:r>
          </w:p>
          <w:p w:rsidR="004D3011" w:rsidRPr="004D3011" w:rsidRDefault="004D3011" w:rsidP="004D3011"/>
        </w:tc>
        <w:tc>
          <w:tcPr>
            <w:tcW w:w="720" w:type="dxa"/>
          </w:tcPr>
          <w:p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p w:rsidR="001B2ABD" w:rsidRPr="00050890" w:rsidRDefault="00D33537" w:rsidP="002346D2">
            <w:pPr>
              <w:pStyle w:val="Heading2"/>
              <w:pBdr>
                <w:bottom w:val="single" w:sz="4" w:space="1" w:color="A17B36" w:themeColor="background2" w:themeShade="80"/>
              </w:pBdr>
              <w:rPr>
                <w:rFonts w:ascii="Courgette" w:hAnsi="Courgette"/>
                <w:b w:val="0"/>
                <w:bCs w:val="0"/>
                <w:caps w:val="0"/>
                <w:color w:val="A17B36" w:themeColor="background2" w:themeShade="80"/>
                <w:sz w:val="32"/>
                <w:szCs w:val="24"/>
              </w:rPr>
            </w:pPr>
            <w:proofErr w:type="spellStart"/>
            <w:r w:rsidRPr="00050890">
              <w:rPr>
                <w:rFonts w:ascii="Courgette" w:hAnsi="Courgette"/>
                <w:b w:val="0"/>
                <w:bCs w:val="0"/>
                <w:caps w:val="0"/>
                <w:color w:val="A17B36" w:themeColor="background2" w:themeShade="80"/>
                <w:sz w:val="32"/>
                <w:szCs w:val="24"/>
              </w:rPr>
              <w:t>Furkid</w:t>
            </w:r>
            <w:proofErr w:type="spellEnd"/>
            <w:r w:rsidRPr="00050890">
              <w:rPr>
                <w:rFonts w:ascii="Courgette" w:hAnsi="Courgette"/>
                <w:b w:val="0"/>
                <w:bCs w:val="0"/>
                <w:caps w:val="0"/>
                <w:color w:val="A17B36" w:themeColor="background2" w:themeShade="80"/>
                <w:sz w:val="32"/>
                <w:szCs w:val="24"/>
              </w:rPr>
              <w:t xml:space="preserve"> Credentials</w:t>
            </w:r>
          </w:p>
          <w:p w:rsidR="00036450" w:rsidRDefault="00036450" w:rsidP="00036450"/>
          <w:tbl>
            <w:tblPr>
              <w:tblStyle w:val="TableGrid"/>
              <w:tblW w:w="0" w:type="auto"/>
              <w:tblBorders>
                <w:top w:val="single" w:sz="4" w:space="0" w:color="A17B36" w:themeColor="background2" w:themeShade="80"/>
                <w:left w:val="single" w:sz="4" w:space="0" w:color="A17B36" w:themeColor="background2" w:themeShade="80"/>
                <w:bottom w:val="single" w:sz="4" w:space="0" w:color="A17B36" w:themeColor="background2" w:themeShade="80"/>
                <w:right w:val="single" w:sz="4" w:space="0" w:color="A17B36" w:themeColor="background2" w:themeShade="80"/>
                <w:insideH w:val="single" w:sz="4" w:space="0" w:color="A17B36" w:themeColor="background2" w:themeShade="80"/>
                <w:insideV w:val="single" w:sz="4" w:space="0" w:color="A17B36" w:themeColor="background2" w:themeShade="8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076"/>
              <w:gridCol w:w="4154"/>
            </w:tblGrid>
            <w:tr w:rsidR="005A3CFB" w:rsidTr="005D5938">
              <w:tc>
                <w:tcPr>
                  <w:tcW w:w="2076" w:type="dxa"/>
                </w:tcPr>
                <w:p w:rsidR="005A3CFB" w:rsidRPr="007135AF" w:rsidRDefault="007135AF" w:rsidP="005D5938">
                  <w:pPr>
                    <w:pStyle w:val="Heading3"/>
                    <w:rPr>
                      <w:rFonts w:asciiTheme="minorHAnsi" w:eastAsiaTheme="minorEastAsia" w:hAnsiTheme="minorHAnsi" w:cstheme="minorBidi"/>
                      <w:b w:val="0"/>
                      <w:caps w:val="0"/>
                      <w:color w:val="auto"/>
                      <w:sz w:val="18"/>
                      <w:szCs w:val="22"/>
                    </w:rPr>
                  </w:pPr>
                  <w:r w:rsidRPr="007135AF">
                    <w:rPr>
                      <w:b w:val="0"/>
                      <w:caps w:val="0"/>
                      <w:color w:val="000000" w:themeColor="text1"/>
                    </w:rPr>
                    <w:t xml:space="preserve">Name of </w:t>
                  </w:r>
                  <w:proofErr w:type="spellStart"/>
                  <w:r w:rsidRPr="007135AF">
                    <w:rPr>
                      <w:b w:val="0"/>
                      <w:caps w:val="0"/>
                      <w:color w:val="000000" w:themeColor="text1"/>
                    </w:rPr>
                    <w:t>Furkid</w:t>
                  </w:r>
                  <w:proofErr w:type="spellEnd"/>
                </w:p>
              </w:tc>
              <w:tc>
                <w:tcPr>
                  <w:tcW w:w="4154" w:type="dxa"/>
                </w:tcPr>
                <w:p w:rsidR="005A3CFB" w:rsidRDefault="005A3CFB" w:rsidP="005D5938">
                  <w:pPr>
                    <w:pStyle w:val="Heading3"/>
                  </w:pPr>
                </w:p>
              </w:tc>
            </w:tr>
            <w:tr w:rsidR="005A3CFB" w:rsidTr="005D5938">
              <w:tc>
                <w:tcPr>
                  <w:tcW w:w="2076" w:type="dxa"/>
                </w:tcPr>
                <w:p w:rsidR="005A3CFB" w:rsidRPr="007135AF" w:rsidRDefault="007135AF" w:rsidP="005D5938">
                  <w:pPr>
                    <w:pStyle w:val="Heading3"/>
                    <w:rPr>
                      <w:b w:val="0"/>
                    </w:rPr>
                  </w:pPr>
                  <w:r w:rsidRPr="007135AF">
                    <w:rPr>
                      <w:b w:val="0"/>
                      <w:caps w:val="0"/>
                      <w:color w:val="000000" w:themeColor="text1"/>
                    </w:rPr>
                    <w:t>Breed</w:t>
                  </w:r>
                </w:p>
              </w:tc>
              <w:tc>
                <w:tcPr>
                  <w:tcW w:w="4154" w:type="dxa"/>
                </w:tcPr>
                <w:p w:rsidR="005A3CFB" w:rsidRDefault="005A3CFB" w:rsidP="005D5938">
                  <w:pPr>
                    <w:pStyle w:val="Heading3"/>
                  </w:pPr>
                </w:p>
              </w:tc>
            </w:tr>
            <w:tr w:rsidR="005A3CFB" w:rsidTr="005D5938">
              <w:tc>
                <w:tcPr>
                  <w:tcW w:w="2076" w:type="dxa"/>
                </w:tcPr>
                <w:p w:rsidR="005A3CFB" w:rsidRPr="007135AF" w:rsidRDefault="007135AF" w:rsidP="005D5938">
                  <w:pPr>
                    <w:pStyle w:val="Heading3"/>
                    <w:rPr>
                      <w:b w:val="0"/>
                      <w:color w:val="000000" w:themeColor="text1"/>
                    </w:rPr>
                  </w:pPr>
                  <w:r w:rsidRPr="007135AF">
                    <w:rPr>
                      <w:b w:val="0"/>
                      <w:caps w:val="0"/>
                      <w:color w:val="000000" w:themeColor="text1"/>
                    </w:rPr>
                    <w:t>Age</w:t>
                  </w:r>
                </w:p>
              </w:tc>
              <w:tc>
                <w:tcPr>
                  <w:tcW w:w="4154" w:type="dxa"/>
                </w:tcPr>
                <w:p w:rsidR="005A3CFB" w:rsidRDefault="005A3CFB" w:rsidP="005D5938">
                  <w:pPr>
                    <w:pStyle w:val="Heading3"/>
                  </w:pPr>
                </w:p>
              </w:tc>
            </w:tr>
            <w:tr w:rsidR="005A3CFB" w:rsidTr="005D5938">
              <w:tc>
                <w:tcPr>
                  <w:tcW w:w="2076" w:type="dxa"/>
                </w:tcPr>
                <w:p w:rsidR="005A3CFB" w:rsidRPr="007135AF" w:rsidRDefault="007135AF" w:rsidP="005D5938">
                  <w:pPr>
                    <w:pStyle w:val="Heading3"/>
                    <w:rPr>
                      <w:b w:val="0"/>
                      <w:color w:val="000000" w:themeColor="text1"/>
                    </w:rPr>
                  </w:pPr>
                  <w:r w:rsidRPr="007135AF">
                    <w:rPr>
                      <w:b w:val="0"/>
                      <w:caps w:val="0"/>
                      <w:color w:val="000000" w:themeColor="text1"/>
                    </w:rPr>
                    <w:t>Address</w:t>
                  </w:r>
                </w:p>
              </w:tc>
              <w:tc>
                <w:tcPr>
                  <w:tcW w:w="4154" w:type="dxa"/>
                </w:tcPr>
                <w:p w:rsidR="005A3CFB" w:rsidRDefault="005A3CFB" w:rsidP="005D5938">
                  <w:pPr>
                    <w:pStyle w:val="Heading3"/>
                  </w:pPr>
                </w:p>
              </w:tc>
            </w:tr>
            <w:tr w:rsidR="00F25D65" w:rsidTr="005D5938">
              <w:tc>
                <w:tcPr>
                  <w:tcW w:w="2076" w:type="dxa"/>
                </w:tcPr>
                <w:p w:rsidR="00F25D65" w:rsidRPr="007135AF" w:rsidRDefault="007135AF" w:rsidP="005D5938">
                  <w:pPr>
                    <w:pStyle w:val="Heading3"/>
                    <w:rPr>
                      <w:b w:val="0"/>
                      <w:color w:val="000000" w:themeColor="text1"/>
                    </w:rPr>
                  </w:pPr>
                  <w:r w:rsidRPr="007135AF">
                    <w:rPr>
                      <w:b w:val="0"/>
                      <w:caps w:val="0"/>
                      <w:color w:val="000000" w:themeColor="text1"/>
                    </w:rPr>
                    <w:t>Chip</w:t>
                  </w:r>
                </w:p>
              </w:tc>
              <w:tc>
                <w:tcPr>
                  <w:tcW w:w="4154" w:type="dxa"/>
                </w:tcPr>
                <w:p w:rsidR="00F25D65" w:rsidRDefault="00F25D65" w:rsidP="005D5938">
                  <w:pPr>
                    <w:pStyle w:val="Heading3"/>
                  </w:pPr>
                </w:p>
              </w:tc>
            </w:tr>
            <w:tr w:rsidR="00F25D65" w:rsidTr="005D5938">
              <w:tc>
                <w:tcPr>
                  <w:tcW w:w="2076" w:type="dxa"/>
                </w:tcPr>
                <w:p w:rsidR="00F25D65" w:rsidRPr="007135AF" w:rsidRDefault="007135AF" w:rsidP="005D5938">
                  <w:pPr>
                    <w:pStyle w:val="Heading3"/>
                    <w:rPr>
                      <w:b w:val="0"/>
                      <w:color w:val="000000" w:themeColor="text1"/>
                    </w:rPr>
                  </w:pPr>
                  <w:r w:rsidRPr="007135AF">
                    <w:rPr>
                      <w:b w:val="0"/>
                      <w:caps w:val="0"/>
                      <w:color w:val="000000" w:themeColor="text1"/>
                    </w:rPr>
                    <w:t>Neutered</w:t>
                  </w:r>
                </w:p>
              </w:tc>
              <w:tc>
                <w:tcPr>
                  <w:tcW w:w="4154" w:type="dxa"/>
                </w:tcPr>
                <w:p w:rsidR="00F25D65" w:rsidRDefault="00F25D65" w:rsidP="005D5938">
                  <w:pPr>
                    <w:pStyle w:val="Heading3"/>
                  </w:pPr>
                </w:p>
              </w:tc>
            </w:tr>
            <w:tr w:rsidR="007135AF" w:rsidTr="005D5938">
              <w:tc>
                <w:tcPr>
                  <w:tcW w:w="2076" w:type="dxa"/>
                </w:tcPr>
                <w:p w:rsidR="007135AF" w:rsidRPr="007135AF" w:rsidRDefault="007135AF" w:rsidP="005D5938">
                  <w:pPr>
                    <w:pStyle w:val="Heading3"/>
                    <w:rPr>
                      <w:b w:val="0"/>
                      <w:color w:val="000000" w:themeColor="text1"/>
                    </w:rPr>
                  </w:pPr>
                  <w:r w:rsidRPr="007135AF">
                    <w:rPr>
                      <w:b w:val="0"/>
                      <w:caps w:val="0"/>
                      <w:color w:val="000000" w:themeColor="text1"/>
                    </w:rPr>
                    <w:t>Healthcare Plan Number</w:t>
                  </w:r>
                </w:p>
              </w:tc>
              <w:tc>
                <w:tcPr>
                  <w:tcW w:w="4154" w:type="dxa"/>
                </w:tcPr>
                <w:p w:rsidR="007135AF" w:rsidRDefault="007135AF" w:rsidP="005D5938">
                  <w:pPr>
                    <w:pStyle w:val="Heading3"/>
                  </w:pPr>
                </w:p>
              </w:tc>
            </w:tr>
            <w:tr w:rsidR="007135AF" w:rsidTr="005D5938">
              <w:tc>
                <w:tcPr>
                  <w:tcW w:w="2076" w:type="dxa"/>
                </w:tcPr>
                <w:p w:rsidR="007135AF" w:rsidRPr="007135AF" w:rsidRDefault="007135AF" w:rsidP="005D5938">
                  <w:pPr>
                    <w:pStyle w:val="Heading3"/>
                    <w:rPr>
                      <w:b w:val="0"/>
                      <w:color w:val="000000" w:themeColor="text1"/>
                    </w:rPr>
                  </w:pPr>
                  <w:r w:rsidRPr="007135AF">
                    <w:rPr>
                      <w:b w:val="0"/>
                      <w:caps w:val="0"/>
                      <w:color w:val="000000" w:themeColor="text1"/>
                    </w:rPr>
                    <w:t>Operations</w:t>
                  </w:r>
                </w:p>
              </w:tc>
              <w:tc>
                <w:tcPr>
                  <w:tcW w:w="4154" w:type="dxa"/>
                </w:tcPr>
                <w:p w:rsidR="007135AF" w:rsidRDefault="007135AF" w:rsidP="005D5938">
                  <w:pPr>
                    <w:pStyle w:val="Heading3"/>
                  </w:pPr>
                </w:p>
              </w:tc>
            </w:tr>
          </w:tbl>
          <w:p w:rsidR="004D3011" w:rsidRPr="004D3011" w:rsidRDefault="004D3011" w:rsidP="004D3011"/>
          <w:p w:rsidR="004D3011" w:rsidRDefault="004D3011" w:rsidP="00036450"/>
          <w:p w:rsidR="00036450" w:rsidRPr="00050890" w:rsidRDefault="008313A3" w:rsidP="002346D2">
            <w:pPr>
              <w:pStyle w:val="Heading2"/>
              <w:pBdr>
                <w:bottom w:val="single" w:sz="4" w:space="1" w:color="A17B36" w:themeColor="background2" w:themeShade="80"/>
              </w:pBdr>
              <w:rPr>
                <w:rFonts w:ascii="Courgette" w:hAnsi="Courgette"/>
                <w:b w:val="0"/>
                <w:bCs w:val="0"/>
                <w:caps w:val="0"/>
                <w:color w:val="A17B36" w:themeColor="background2" w:themeShade="80"/>
                <w:sz w:val="32"/>
                <w:szCs w:val="24"/>
              </w:rPr>
            </w:pPr>
            <w:r w:rsidRPr="00050890">
              <w:rPr>
                <w:rFonts w:ascii="Courgette" w:hAnsi="Courgette"/>
                <w:b w:val="0"/>
                <w:bCs w:val="0"/>
                <w:caps w:val="0"/>
                <w:color w:val="A17B36" w:themeColor="background2" w:themeShade="80"/>
                <w:sz w:val="32"/>
                <w:szCs w:val="24"/>
              </w:rPr>
              <w:t>Health Score</w:t>
            </w:r>
          </w:p>
          <w:p w:rsidR="00036450" w:rsidRPr="004D3011" w:rsidRDefault="00112054" w:rsidP="004D3011">
            <w:pPr>
              <w:rPr>
                <w:color w:val="FFFFFF" w:themeColor="background1"/>
              </w:rPr>
            </w:pPr>
            <w:r w:rsidRPr="00B90CEF">
              <w:rPr>
                <w:noProof/>
                <w:color w:val="000000" w:themeColor="text1"/>
              </w:rPr>
              <w:drawing>
                <wp:inline distT="0" distB="0" distL="0" distR="0" wp14:anchorId="5AFFFF85" wp14:editId="29FA67EF">
                  <wp:extent cx="3756660" cy="1257300"/>
                  <wp:effectExtent l="0" t="0" r="0" b="0"/>
                  <wp:docPr id="12" name="Chart 12" descr="skills chart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</w:tr>
    </w:tbl>
    <w:p w:rsidR="0043117B" w:rsidRDefault="0048244B" w:rsidP="000C45FF">
      <w:pPr>
        <w:tabs>
          <w:tab w:val="left" w:pos="990"/>
        </w:tabs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6875C18" wp14:editId="71E4FA21">
            <wp:simplePos x="0" y="0"/>
            <wp:positionH relativeFrom="page">
              <wp:posOffset>461213</wp:posOffset>
            </wp:positionH>
            <wp:positionV relativeFrom="margin">
              <wp:posOffset>9525</wp:posOffset>
            </wp:positionV>
            <wp:extent cx="7259955" cy="9628505"/>
            <wp:effectExtent l="0" t="0" r="0" b="0"/>
            <wp:wrapNone/>
            <wp:docPr id="3" name="Graphic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955" cy="962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117B" w:rsidSect="000C45F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5E53" w:rsidRDefault="006C5E53" w:rsidP="000C45FF">
      <w:r>
        <w:separator/>
      </w:r>
    </w:p>
  </w:endnote>
  <w:endnote w:type="continuationSeparator" w:id="0">
    <w:p w:rsidR="006C5E53" w:rsidRDefault="006C5E53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gette">
    <w:panose1 w:val="02000603070400060004"/>
    <w:charset w:val="00"/>
    <w:family w:val="auto"/>
    <w:pitch w:val="variable"/>
    <w:sig w:usb0="A00000AF" w:usb1="5000204A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5E53" w:rsidRDefault="006C5E53" w:rsidP="000C45FF">
      <w:r>
        <w:separator/>
      </w:r>
    </w:p>
  </w:footnote>
  <w:footnote w:type="continuationSeparator" w:id="0">
    <w:p w:rsidR="006C5E53" w:rsidRDefault="006C5E53" w:rsidP="000C45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0FC"/>
    <w:rsid w:val="00036450"/>
    <w:rsid w:val="00050890"/>
    <w:rsid w:val="000509C8"/>
    <w:rsid w:val="00094499"/>
    <w:rsid w:val="000C45FF"/>
    <w:rsid w:val="000E3FD1"/>
    <w:rsid w:val="00112054"/>
    <w:rsid w:val="001525E1"/>
    <w:rsid w:val="00180329"/>
    <w:rsid w:val="0019001F"/>
    <w:rsid w:val="001A74A5"/>
    <w:rsid w:val="001B2ABD"/>
    <w:rsid w:val="001C54CE"/>
    <w:rsid w:val="001E0391"/>
    <w:rsid w:val="001E1759"/>
    <w:rsid w:val="001F00FC"/>
    <w:rsid w:val="001F1ECC"/>
    <w:rsid w:val="002346D2"/>
    <w:rsid w:val="002400EB"/>
    <w:rsid w:val="00256CF7"/>
    <w:rsid w:val="00281FD5"/>
    <w:rsid w:val="00285F99"/>
    <w:rsid w:val="00293F04"/>
    <w:rsid w:val="002C44AF"/>
    <w:rsid w:val="0030481B"/>
    <w:rsid w:val="003156FC"/>
    <w:rsid w:val="003254B5"/>
    <w:rsid w:val="0036759B"/>
    <w:rsid w:val="0037121F"/>
    <w:rsid w:val="003A6B7D"/>
    <w:rsid w:val="003B06CA"/>
    <w:rsid w:val="003C7C7D"/>
    <w:rsid w:val="003F56F3"/>
    <w:rsid w:val="004071FC"/>
    <w:rsid w:val="00445947"/>
    <w:rsid w:val="004813B3"/>
    <w:rsid w:val="0048244B"/>
    <w:rsid w:val="00496591"/>
    <w:rsid w:val="004C63E4"/>
    <w:rsid w:val="004D3011"/>
    <w:rsid w:val="005262AC"/>
    <w:rsid w:val="005A3CFB"/>
    <w:rsid w:val="005D5938"/>
    <w:rsid w:val="005E39D5"/>
    <w:rsid w:val="00600670"/>
    <w:rsid w:val="0062123A"/>
    <w:rsid w:val="00646E75"/>
    <w:rsid w:val="006771D0"/>
    <w:rsid w:val="006C5E53"/>
    <w:rsid w:val="006D5C92"/>
    <w:rsid w:val="00704DD1"/>
    <w:rsid w:val="007135AF"/>
    <w:rsid w:val="00715FCB"/>
    <w:rsid w:val="00743101"/>
    <w:rsid w:val="007775E1"/>
    <w:rsid w:val="007867A0"/>
    <w:rsid w:val="007927F5"/>
    <w:rsid w:val="007B3B92"/>
    <w:rsid w:val="00802CA0"/>
    <w:rsid w:val="008313A3"/>
    <w:rsid w:val="00877FB9"/>
    <w:rsid w:val="009053E8"/>
    <w:rsid w:val="009260CD"/>
    <w:rsid w:val="00952C25"/>
    <w:rsid w:val="00A2118D"/>
    <w:rsid w:val="00AA18C3"/>
    <w:rsid w:val="00AD76E2"/>
    <w:rsid w:val="00B05AC7"/>
    <w:rsid w:val="00B20152"/>
    <w:rsid w:val="00B359E4"/>
    <w:rsid w:val="00B57D98"/>
    <w:rsid w:val="00B70850"/>
    <w:rsid w:val="00C066B6"/>
    <w:rsid w:val="00C37BA1"/>
    <w:rsid w:val="00C4674C"/>
    <w:rsid w:val="00C506CF"/>
    <w:rsid w:val="00C72BED"/>
    <w:rsid w:val="00C9578B"/>
    <w:rsid w:val="00CB0055"/>
    <w:rsid w:val="00D2522B"/>
    <w:rsid w:val="00D33537"/>
    <w:rsid w:val="00D422DE"/>
    <w:rsid w:val="00D5459D"/>
    <w:rsid w:val="00D67079"/>
    <w:rsid w:val="00DA1F4D"/>
    <w:rsid w:val="00DD172A"/>
    <w:rsid w:val="00E25A26"/>
    <w:rsid w:val="00E4381A"/>
    <w:rsid w:val="00E55D74"/>
    <w:rsid w:val="00E914AD"/>
    <w:rsid w:val="00F25D65"/>
    <w:rsid w:val="00F30B6B"/>
    <w:rsid w:val="00F60274"/>
    <w:rsid w:val="00F77FB9"/>
    <w:rsid w:val="00FB068F"/>
    <w:rsid w:val="00FC2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00FC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0F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chart" Target="charts/chart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4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oulk\AppData\Roaming\Microsoft\Templates\Blue%20grey%20resume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92508771089212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bg2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Teeth</c:v>
                </c:pt>
                <c:pt idx="1">
                  <c:v>Vaccinations</c:v>
                </c:pt>
                <c:pt idx="2">
                  <c:v>Nails</c:v>
                </c:pt>
                <c:pt idx="3">
                  <c:v>Coat</c:v>
                </c:pt>
                <c:pt idx="4">
                  <c:v>Age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0.5</c:v>
                </c:pt>
                <c:pt idx="1">
                  <c:v>1</c:v>
                </c:pt>
                <c:pt idx="2">
                  <c:v>0.67</c:v>
                </c:pt>
                <c:pt idx="3">
                  <c:v>0.75</c:v>
                </c:pt>
                <c:pt idx="4">
                  <c:v>0.35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CC-44A2-8B79-365C2E919E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8"/>
        <c:overlap val="60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noFill/>
            <a:round/>
            <a:headEnd type="none" w="sm" len="sm"/>
            <a:tailEnd type="none" w="sm" len="sm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1"/>
        <c:axPos val="b"/>
        <c:numFmt formatCode="0.00%" sourceLinked="0"/>
        <c:majorTickMark val="none"/>
        <c:minorTickMark val="none"/>
        <c:tickLblPos val="nextTo"/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6DF87BC675A4D9F8A152C5778B7BB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C1E824-ACFA-4FD3-8624-21EB4314E8F2}"/>
      </w:docPartPr>
      <w:docPartBody>
        <w:p w:rsidR="00FC27BB" w:rsidRDefault="00174A2E">
          <w:pPr>
            <w:pStyle w:val="C6DF87BC675A4D9F8A152C5778B7BBA0"/>
          </w:pPr>
          <w:r w:rsidRPr="00CB0055">
            <w:t>Contact</w:t>
          </w:r>
        </w:p>
      </w:docPartBody>
    </w:docPart>
    <w:docPart>
      <w:docPartPr>
        <w:name w:val="C17A8E4F44EE499187D7D00FA9818D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5D5F79-8E6B-4408-92AC-580C17A5D465}"/>
      </w:docPartPr>
      <w:docPartBody>
        <w:p w:rsidR="00FC27BB" w:rsidRDefault="00174A2E">
          <w:pPr>
            <w:pStyle w:val="C17A8E4F44EE499187D7D00FA9818D36"/>
          </w:pPr>
          <w:r w:rsidRPr="004D3011">
            <w:t>PHONE:</w:t>
          </w:r>
        </w:p>
      </w:docPartBody>
    </w:docPart>
    <w:docPart>
      <w:docPartPr>
        <w:name w:val="03C6F43F12AD4D3BA3B0DB2397CC25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3A764C-7D37-4F4A-87D4-0F8985586BEB}"/>
      </w:docPartPr>
      <w:docPartBody>
        <w:p w:rsidR="00FC27BB" w:rsidRDefault="00174A2E">
          <w:pPr>
            <w:pStyle w:val="03C6F43F12AD4D3BA3B0DB2397CC2544"/>
          </w:pPr>
          <w:r>
            <w:t>678-555-0103</w:t>
          </w:r>
        </w:p>
      </w:docPartBody>
    </w:docPart>
    <w:docPart>
      <w:docPartPr>
        <w:name w:val="A2ABF6F0502747608FD20790800A15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27CEE1-901D-4838-82B2-C8FDF726181C}"/>
      </w:docPartPr>
      <w:docPartBody>
        <w:p w:rsidR="00FC27BB" w:rsidRDefault="00174A2E">
          <w:pPr>
            <w:pStyle w:val="A2ABF6F0502747608FD20790800A1566"/>
          </w:pPr>
          <w:r w:rsidRPr="004D3011">
            <w:t>WEBSITE:</w:t>
          </w:r>
        </w:p>
      </w:docPartBody>
    </w:docPart>
    <w:docPart>
      <w:docPartPr>
        <w:name w:val="4392754224AD45A688A4C54654A62C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174456-4525-492D-ABC8-BAC2DDCD5551}"/>
      </w:docPartPr>
      <w:docPartBody>
        <w:p w:rsidR="00FC27BB" w:rsidRDefault="00174A2E">
          <w:pPr>
            <w:pStyle w:val="4392754224AD45A688A4C54654A62C98"/>
          </w:pPr>
          <w:r w:rsidRPr="004D3011">
            <w:t>EMAIL: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gette">
    <w:panose1 w:val="02000603070400060004"/>
    <w:charset w:val="00"/>
    <w:family w:val="auto"/>
    <w:pitch w:val="variable"/>
    <w:sig w:usb0="A00000AF" w:usb1="5000204A" w:usb2="00000000" w:usb3="00000000" w:csb0="00000093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843"/>
    <w:rsid w:val="001638F5"/>
    <w:rsid w:val="00174A2E"/>
    <w:rsid w:val="00746843"/>
    <w:rsid w:val="00FC2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6BB5AD5DB624ED8AB4096AE6BEECF8D">
    <w:name w:val="E6BB5AD5DB624ED8AB4096AE6BEECF8D"/>
  </w:style>
  <w:style w:type="paragraph" w:customStyle="1" w:styleId="7511FFE014ED4526A9B50BE185546D94">
    <w:name w:val="7511FFE014ED4526A9B50BE185546D94"/>
  </w:style>
  <w:style w:type="paragraph" w:customStyle="1" w:styleId="4AC4377D2F8A42E99374FE371F627B7A">
    <w:name w:val="4AC4377D2F8A42E99374FE371F627B7A"/>
  </w:style>
  <w:style w:type="paragraph" w:customStyle="1" w:styleId="1541243C530042ECB29D8033F41DA988">
    <w:name w:val="1541243C530042ECB29D8033F41DA988"/>
  </w:style>
  <w:style w:type="paragraph" w:customStyle="1" w:styleId="C6DF87BC675A4D9F8A152C5778B7BBA0">
    <w:name w:val="C6DF87BC675A4D9F8A152C5778B7BBA0"/>
  </w:style>
  <w:style w:type="paragraph" w:customStyle="1" w:styleId="C17A8E4F44EE499187D7D00FA9818D36">
    <w:name w:val="C17A8E4F44EE499187D7D00FA9818D36"/>
  </w:style>
  <w:style w:type="paragraph" w:customStyle="1" w:styleId="03C6F43F12AD4D3BA3B0DB2397CC2544">
    <w:name w:val="03C6F43F12AD4D3BA3B0DB2397CC2544"/>
  </w:style>
  <w:style w:type="paragraph" w:customStyle="1" w:styleId="A2ABF6F0502747608FD20790800A1566">
    <w:name w:val="A2ABF6F0502747608FD20790800A1566"/>
  </w:style>
  <w:style w:type="paragraph" w:customStyle="1" w:styleId="05200927C7E9455ABF3CCC54008C9BFE">
    <w:name w:val="05200927C7E9455ABF3CCC54008C9BFE"/>
  </w:style>
  <w:style w:type="paragraph" w:customStyle="1" w:styleId="4392754224AD45A688A4C54654A62C98">
    <w:name w:val="4392754224AD45A688A4C54654A62C98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66DBE03398A94505A332203983154015">
    <w:name w:val="66DBE03398A94505A332203983154015"/>
  </w:style>
  <w:style w:type="paragraph" w:customStyle="1" w:styleId="FCA2312ECC934E4C8E5CF79338441698">
    <w:name w:val="FCA2312ECC934E4C8E5CF79338441698"/>
  </w:style>
  <w:style w:type="paragraph" w:customStyle="1" w:styleId="AD79F6AD8BB645B3B6781631BE52A1CF">
    <w:name w:val="AD79F6AD8BB645B3B6781631BE52A1CF"/>
  </w:style>
  <w:style w:type="paragraph" w:customStyle="1" w:styleId="356F5410F22C4A2A8E8D0F2CD965956A">
    <w:name w:val="356F5410F22C4A2A8E8D0F2CD965956A"/>
  </w:style>
  <w:style w:type="paragraph" w:customStyle="1" w:styleId="8C7461255E13448296E593CA1885B08B">
    <w:name w:val="8C7461255E13448296E593CA1885B08B"/>
  </w:style>
  <w:style w:type="paragraph" w:customStyle="1" w:styleId="A83482CFAA224229A3B4D9E1F5FCC98B">
    <w:name w:val="A83482CFAA224229A3B4D9E1F5FCC98B"/>
  </w:style>
  <w:style w:type="paragraph" w:customStyle="1" w:styleId="11E7B7B2D91447FCABB85F3331174E55">
    <w:name w:val="11E7B7B2D91447FCABB85F3331174E55"/>
  </w:style>
  <w:style w:type="paragraph" w:customStyle="1" w:styleId="23A9093BFB0547A19077226B0405C5CE">
    <w:name w:val="23A9093BFB0547A19077226B0405C5CE"/>
  </w:style>
  <w:style w:type="paragraph" w:customStyle="1" w:styleId="BC2358C3F31240D2993A928AC789A1FA">
    <w:name w:val="BC2358C3F31240D2993A928AC789A1FA"/>
  </w:style>
  <w:style w:type="paragraph" w:customStyle="1" w:styleId="FAE88A3BCE3A4F1F9801ED45814C8566">
    <w:name w:val="FAE88A3BCE3A4F1F9801ED45814C8566"/>
  </w:style>
  <w:style w:type="paragraph" w:customStyle="1" w:styleId="FC82D5F3DDB64F5F9F688C5E13731E25">
    <w:name w:val="FC82D5F3DDB64F5F9F688C5E13731E25"/>
  </w:style>
  <w:style w:type="paragraph" w:customStyle="1" w:styleId="FFFA7253811C433C8C44F99A57390E07">
    <w:name w:val="FFFA7253811C433C8C44F99A57390E07"/>
  </w:style>
  <w:style w:type="paragraph" w:customStyle="1" w:styleId="6044F54DC05748C5B5098AEBDD01D001">
    <w:name w:val="6044F54DC05748C5B5098AEBDD01D001"/>
  </w:style>
  <w:style w:type="paragraph" w:customStyle="1" w:styleId="44F6AFA489194F40B9A28F2FAF68BA78">
    <w:name w:val="44F6AFA489194F40B9A28F2FAF68BA78"/>
  </w:style>
  <w:style w:type="paragraph" w:customStyle="1" w:styleId="375ABA32B2D440CD997A64AB298D2810">
    <w:name w:val="375ABA32B2D440CD997A64AB298D2810"/>
  </w:style>
  <w:style w:type="paragraph" w:customStyle="1" w:styleId="FD34DEBB8A6E498183FABB336A15A578">
    <w:name w:val="FD34DEBB8A6E498183FABB336A15A578"/>
  </w:style>
  <w:style w:type="paragraph" w:customStyle="1" w:styleId="4F4E870F731B469A9129AD7F4036207D">
    <w:name w:val="4F4E870F731B469A9129AD7F4036207D"/>
  </w:style>
  <w:style w:type="paragraph" w:customStyle="1" w:styleId="8E8C9A4261AA445DBFAA8751A1B281FA">
    <w:name w:val="8E8C9A4261AA445DBFAA8751A1B281FA"/>
  </w:style>
  <w:style w:type="paragraph" w:customStyle="1" w:styleId="474C5E11B7CC43EBA6A6B55AAE12A41D">
    <w:name w:val="474C5E11B7CC43EBA6A6B55AAE12A41D"/>
  </w:style>
  <w:style w:type="paragraph" w:customStyle="1" w:styleId="A94567C375454A15862F6E34B07A4C94">
    <w:name w:val="A94567C375454A15862F6E34B07A4C94"/>
  </w:style>
  <w:style w:type="paragraph" w:customStyle="1" w:styleId="8E3423C53CA14399865088B79176C3AF">
    <w:name w:val="8E3423C53CA14399865088B79176C3AF"/>
  </w:style>
  <w:style w:type="paragraph" w:customStyle="1" w:styleId="7E46BDB0512D46BAB7199A3DA61C96DD">
    <w:name w:val="7E46BDB0512D46BAB7199A3DA61C96DD"/>
  </w:style>
  <w:style w:type="paragraph" w:customStyle="1" w:styleId="54E4AF9AF2754CF8B29D87E50E7CFDA4">
    <w:name w:val="54E4AF9AF2754CF8B29D87E50E7CFDA4"/>
  </w:style>
  <w:style w:type="paragraph" w:customStyle="1" w:styleId="060AC04F104B490986F8C71F8CD91A47">
    <w:name w:val="060AC04F104B490986F8C71F8CD91A47"/>
  </w:style>
  <w:style w:type="paragraph" w:customStyle="1" w:styleId="909D388D11084383AB487D4DE60BC47A">
    <w:name w:val="909D388D11084383AB487D4DE60BC47A"/>
  </w:style>
  <w:style w:type="paragraph" w:customStyle="1" w:styleId="209E3BADA0E84D6BBBC0542F0E8A7045">
    <w:name w:val="209E3BADA0E84D6BBBC0542F0E8A7045"/>
  </w:style>
  <w:style w:type="paragraph" w:customStyle="1" w:styleId="E6B485FE47824FF19D7A84D9D42F813F">
    <w:name w:val="E6B485FE47824FF19D7A84D9D42F813F"/>
  </w:style>
  <w:style w:type="paragraph" w:customStyle="1" w:styleId="D04AC20290DB4BBC97267D63B058D011">
    <w:name w:val="D04AC20290DB4BBC97267D63B058D011"/>
  </w:style>
  <w:style w:type="paragraph" w:customStyle="1" w:styleId="3BDECEFB5E514D1D96A7A89CAF763214">
    <w:name w:val="3BDECEFB5E514D1D96A7A89CAF763214"/>
  </w:style>
  <w:style w:type="paragraph" w:customStyle="1" w:styleId="F6F4CE0E873A4E6BAA1F1E809630BE1A">
    <w:name w:val="F6F4CE0E873A4E6BAA1F1E809630BE1A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paragraph" w:customStyle="1" w:styleId="BAC6D5A8AC934FEFBA98ABF982555A31">
    <w:name w:val="BAC6D5A8AC934FEFBA98ABF982555A31"/>
  </w:style>
  <w:style w:type="paragraph" w:customStyle="1" w:styleId="AA198F5ADB9D42AAA339D460C5F6EF9E">
    <w:name w:val="AA198F5ADB9D42AAA339D460C5F6EF9E"/>
    <w:rsid w:val="00746843"/>
  </w:style>
  <w:style w:type="paragraph" w:customStyle="1" w:styleId="56B2AB4CCADF41F0B07EA429F6E160C6">
    <w:name w:val="56B2AB4CCADF41F0B07EA429F6E160C6"/>
    <w:rsid w:val="0074684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resume.dotx</Template>
  <TotalTime>0</TotalTime>
  <Pages>1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2019-10-21T09:25:00Z</dcterms:created>
  <dcterms:modified xsi:type="dcterms:W3CDTF">2019-10-21T09:25:00Z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